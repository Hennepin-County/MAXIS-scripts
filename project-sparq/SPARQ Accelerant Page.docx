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B6" w:rsidRPr="00406059" w:rsidRDefault="002018B6" w:rsidP="002018B6">
      <w:pPr>
        <w:rPr>
          <w:color w:val="1F3864" w:themeColor="accent1" w:themeShade="80"/>
          <w:lang w:eastAsia="ja-JP"/>
        </w:rPr>
      </w:pPr>
      <w:bookmarkStart w:id="0" w:name="_GoBack"/>
      <w:bookmarkEnd w:id="0"/>
    </w:p>
    <w:p w:rsidR="00BA5D71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PROJECT PURPOSE</w:t>
      </w:r>
      <w:r w:rsidR="00C868DF" w:rsidRPr="00406059">
        <w:rPr>
          <w:rStyle w:val="IntenseEmphasis"/>
          <w:i w:val="0"/>
          <w:iCs w:val="0"/>
          <w:color w:val="1F3864" w:themeColor="accent1" w:themeShade="80"/>
        </w:rPr>
        <w:t>/BACKGROUND</w:t>
      </w:r>
      <w:r w:rsidR="004B73DF" w:rsidRPr="00406059">
        <w:rPr>
          <w:rStyle w:val="IntenseEmphasis"/>
          <w:i w:val="0"/>
          <w:iCs w:val="0"/>
          <w:color w:val="1F3864" w:themeColor="accent1" w:themeShade="80"/>
        </w:rPr>
        <w:t>/PROJECT PITCH</w:t>
      </w:r>
    </w:p>
    <w:p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905C1" w:rsidRPr="00406059" w:rsidRDefault="003905C1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3CFCB3E1" wp14:editId="458D9295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6BED2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3905C1" w:rsidRPr="00406059" w:rsidRDefault="003905C1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Key reasons(s) for the project</w:t>
            </w:r>
            <w:r w:rsidR="00F37068" w:rsidRPr="00406059">
              <w:rPr>
                <w:rStyle w:val="IntenseEmphasis"/>
                <w:color w:val="1F3864" w:themeColor="accent1" w:themeShade="80"/>
              </w:rPr>
              <w:t xml:space="preserve">, and any contextual of historical </w:t>
            </w:r>
            <w:r w:rsidR="003D66C4" w:rsidRPr="00406059">
              <w:rPr>
                <w:rStyle w:val="IntenseEmphasis"/>
                <w:color w:val="1F3864" w:themeColor="accent1" w:themeShade="80"/>
              </w:rPr>
              <w:t>background</w:t>
            </w:r>
          </w:p>
        </w:tc>
      </w:tr>
    </w:tbl>
    <w:p w:rsidR="00546A55" w:rsidRPr="00406059" w:rsidRDefault="00546A55" w:rsidP="002018B6">
      <w:pPr>
        <w:pStyle w:val="NoSpacing"/>
        <w:rPr>
          <w:rStyle w:val="IntenseEmphasis"/>
          <w:i w:val="0"/>
          <w:iCs w:val="0"/>
          <w:color w:val="1F3864" w:themeColor="accent1" w:themeShade="80"/>
          <w:lang w:eastAsia="ja-JP"/>
        </w:rPr>
      </w:pPr>
    </w:p>
    <w:p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POLICY AND PROCEDURAL REFERENCES</w:t>
      </w:r>
    </w:p>
    <w:p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525AE42" wp14:editId="119AD759">
                      <wp:extent cx="141605" cy="141605"/>
                      <wp:effectExtent l="0" t="0" r="0" b="0"/>
                      <wp:docPr id="1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2" name="Rectangle 1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765A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eSr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PNepszNipIZ1ItfZF30OrR7K&#10;1inzpiaxLu1xi9987tpf2y+d+eKoPxH/l0N3plcwc16UzF8nmYuXwcnxpRd68Rrmc1wy71UY8hNi&#10;9c2v8tPH2d+txkFX5NvkyqVFQvVXzfo/ptmvp6wtVCh64j9q5o+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6Xkq68IAACVKAAADgAAAAAAAAAAAAAA&#10;AAAuAgAAZHJzL2Uyb0RvYy54bWxQSwECLQAUAAYACAAAACEABeIMPdkAAAADAQAADwAAAAAAAAAA&#10;AAAAAAAJCwAAZHJzL2Rvd25yZXYueG1sUEsFBgAAAAAEAAQA8wAAAA8MAAAAAA==&#10;">
                      <v:rect id="Rectangle 1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XIgwQAAANsAAAAPAAAAZHJzL2Rvd25yZXYueG1sRE9Li8Iw&#10;EL4v+B/CLHhb01XQ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IoJciD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Site the policies and/or procedures specific to this project. Add hyperlinks if possible.</w:t>
            </w:r>
          </w:p>
        </w:tc>
      </w:tr>
    </w:tbl>
    <w:p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E720F9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REQUIREMENTS</w:t>
      </w:r>
    </w:p>
    <w:p w:rsidR="00BA5D71" w:rsidRPr="00406059" w:rsidRDefault="00BA5D71" w:rsidP="00BA5D71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" name="Rectangle 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F3A83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cYqw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mf4mTb/KU2W1+8&#10;w4EEzhL1UUvb9HT4RvtgbLQf9AmUwtM+WQAjCAQO1HHVEhgqE3jcocPkjGXISODEyjKEInBqBaYt&#10;J6GxqdTnWvOO0LZSwe1IeoYlNodW1g1Pz44oncQoZ+yomlOTB+zibJyhbRxZ9+2o0k5Nwe2o+oaq&#10;b0fVN1Sxn7LxnfZT5Ax2TFbwMXPtqAaGamBHNTBUsa+xcsZ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DZzcYqwgAAJEoAAAOAAAAAAAAAAAAAAAAAC4C&#10;AABkcnMvZTJvRG9jLnhtbFBLAQItABQABgAIAAAAIQAF4gw92QAAAAMBAAAPAAAAAAAAAAAAAAAA&#10;AAULAABkcnMvZG93bnJldi54bWxQSwUGAAAAAAQABADzAAAACwwAAAAA&#10;">
                      <v:rect id="Rectangle 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qEvxAAAANoAAAAPAAAAZHJzL2Rvd25yZXYueG1sRI9Pa8JA&#10;FMTvQr/D8oTezMZS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DJaoS/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The how, what, and when of key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  <w:r w:rsidR="004B73DF" w:rsidRPr="00406059">
              <w:rPr>
                <w:rStyle w:val="IntenseEmphasis"/>
                <w:color w:val="1F3864" w:themeColor="accent1" w:themeShade="80"/>
              </w:rPr>
              <w:t xml:space="preserve"> Key reason for the project. Define scope. How does this support existing policies and procedures? </w:t>
            </w:r>
            <w:r w:rsidR="009851D8" w:rsidRPr="00406059">
              <w:rPr>
                <w:rStyle w:val="IntenseEmphasis"/>
                <w:color w:val="1F3864" w:themeColor="accent1" w:themeShade="80"/>
              </w:rPr>
              <w:t xml:space="preserve">Firm Deadline - </w:t>
            </w:r>
            <w:r w:rsidR="009851D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If the deadline is firm, please provide business reason.</w:t>
            </w:r>
          </w:p>
        </w:tc>
      </w:tr>
    </w:tbl>
    <w:p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:rsidR="004B73DF" w:rsidRPr="00406059" w:rsidRDefault="004B73DF" w:rsidP="004B73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POTENTIAL RISKS OR LIABILITIES</w:t>
      </w:r>
    </w:p>
    <w:p w:rsidR="004B73DF" w:rsidRPr="00406059" w:rsidRDefault="004B73DF" w:rsidP="004B73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4B73DF" w:rsidRPr="00406059" w:rsidRDefault="004B73DF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5222BD3D" wp14:editId="19C2B503">
                      <wp:extent cx="141605" cy="141605"/>
                      <wp:effectExtent l="0" t="0" r="0" b="0"/>
                      <wp:docPr id="2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1" name="Rectangle 2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F2A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52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uSpszNipIZ1ItfZF30OrR7K&#10;1inzpiaxLu1xi9987tpf2y+d+eKoPxH/l0N3plcwc16UzF8nmYuXwcnxpRd68Rrmc1wy71UY8hNi&#10;9c2v8tPH2d+txkFX5NvkyqVFQvVXzfo/ptmvp6wtVCh64j9q5o2a/YJMy+pjVTg+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1ufOdqwIAACVKAAADgAAAAAAAAAAAAAAAAAu&#10;AgAAZHJzL2Uyb0RvYy54bWxQSwECLQAUAAYACAAAACEABeIMPdkAAAADAQAADwAAAAAAAAAAAAAA&#10;AAAGCwAAZHJzL2Rvd25yZXYueG1sUEsFBgAAAAAEAAQA8wAAAAwMAAAAAA==&#10;">
                      <v:rect id="Rectangle 2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4B73DF" w:rsidRPr="00406059" w:rsidRDefault="004B73DF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potential pitfalls, completing priorities, change management, etc.</w:t>
            </w:r>
          </w:p>
        </w:tc>
      </w:tr>
    </w:tbl>
    <w:p w:rsidR="004B73DF" w:rsidRPr="00406059" w:rsidRDefault="004B73DF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 xml:space="preserve">RESOURCES AND </w:t>
      </w:r>
      <w:r w:rsidRPr="00406059">
        <w:rPr>
          <w:rStyle w:val="IntenseEmphasis"/>
          <w:i w:val="0"/>
          <w:iCs w:val="0"/>
          <w:color w:val="1F3864" w:themeColor="accent1" w:themeShade="80"/>
        </w:rPr>
        <w:t>CONSTRAINTS</w:t>
      </w:r>
    </w:p>
    <w:p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3E036154" wp14:editId="22B9A4F7">
                      <wp:extent cx="141605" cy="141605"/>
                      <wp:effectExtent l="0" t="0" r="0" b="0"/>
                      <wp:docPr id="2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4" name="Rectangle 2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DE8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9L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A6dXZEjNSwTuQ626LPodVd2Tpl&#10;3tQk1qndr/Gb9137W/uxM1/s9Sfi/7TrjvQKZs6TkvnTWebiaXByfOmFXryE+RyXzHsVhvyAWH32&#10;q/zwdvJ3i3HQBfl2duXUIqH6i2b9v9Pst0PWFioUPfEfNQtH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W0HvS6kIAACVKAAADgAAAAAAAAAAAAAAAAAuAgAA&#10;ZHJzL2Uyb0RvYy54bWxQSwECLQAUAAYACAAAACEABeIMPdkAAAADAQAADwAAAAAAAAAAAAAAAAAD&#10;CwAAZHJzL2Rvd25yZXYueG1sUEsFBgAAAAAEAAQA8wAAAAkMAAAAAA==&#10;">
                      <v:rect id="Rectangle 2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IVyxQAAANsAAAAPAAAAZHJzL2Rvd25yZXYueG1sRI9Ba8JA&#10;FITvgv9heUJvZlOh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CkwIVy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restrictions or limitations</w:t>
            </w:r>
            <w:r w:rsidRPr="00406059">
              <w:rPr>
                <w:rStyle w:val="IntenseEmphasis"/>
                <w:color w:val="1F3864" w:themeColor="accent1" w:themeShade="80"/>
              </w:rPr>
              <w:t>, and resources available.</w:t>
            </w:r>
            <w:r w:rsidR="003E2013" w:rsidRPr="00406059">
              <w:rPr>
                <w:rStyle w:val="IntenseEmphasis"/>
                <w:color w:val="1F3864" w:themeColor="accent1" w:themeShade="80"/>
              </w:rPr>
              <w:t xml:space="preserve"> What do we need as a team to move the project forward</w:t>
            </w:r>
            <w:r w:rsidR="00FC5CD8" w:rsidRPr="00406059">
              <w:rPr>
                <w:rStyle w:val="IntenseEmphasis"/>
                <w:color w:val="1F3864" w:themeColor="accent1" w:themeShade="80"/>
              </w:rPr>
              <w:t>?</w:t>
            </w:r>
          </w:p>
        </w:tc>
      </w:tr>
    </w:tbl>
    <w:p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9851D8" w:rsidRPr="00406059" w:rsidRDefault="009851D8" w:rsidP="009851D8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SCRIPT SCHEDULE</w:t>
      </w:r>
    </w:p>
    <w:p w:rsidR="009851D8" w:rsidRPr="00406059" w:rsidRDefault="009851D8" w:rsidP="009851D8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9851D8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51D8" w:rsidRPr="00406059" w:rsidRDefault="009851D8" w:rsidP="00AD481D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1014094D" wp14:editId="6BB58CDC">
                      <wp:extent cx="141605" cy="141605"/>
                      <wp:effectExtent l="0" t="0" r="0" b="0"/>
                      <wp:docPr id="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9" name="Rectangle 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9DC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/jpwgAAJI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">
                      <v:rect id="Rectangle 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+xX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9PKLDKCXNwAAAP//AwBQSwECLQAUAAYACAAAACEA2+H2y+4AAACFAQAAEwAAAAAAAAAA&#10;AAAAAAAAAAAAW0NvbnRlbnRfVHlwZXNdLnhtbFBLAQItABQABgAIAAAAIQBa9CxbvwAAABUBAAAL&#10;AAAAAAAAAAAAAAAAAB8BAABfcmVscy8ucmVsc1BLAQItABQABgAIAAAAIQB62+x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51D8" w:rsidRPr="00406059" w:rsidRDefault="009851D8" w:rsidP="00AD481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Is this a BULK or individual script? Does this process from an existing list or data elements? Is this recurring</w:t>
            </w:r>
            <w:r w:rsidR="008B0059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? What’s the frequency? Where does this fall into SOP?</w:t>
            </w:r>
          </w:p>
        </w:tc>
      </w:tr>
    </w:tbl>
    <w:p w:rsidR="009851D8" w:rsidRPr="00406059" w:rsidRDefault="009851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8B0059" w:rsidRPr="00406059" w:rsidRDefault="009F1EF8" w:rsidP="008B0059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COLLABORATION</w:t>
      </w:r>
    </w:p>
    <w:p w:rsidR="008B0059" w:rsidRPr="00406059" w:rsidRDefault="008B0059" w:rsidP="008B0059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AD481D">
        <w:trPr>
          <w:trHeight w:val="279"/>
        </w:trPr>
        <w:tc>
          <w:tcPr>
            <w:tcW w:w="308" w:type="pct"/>
          </w:tcPr>
          <w:p w:rsidR="008B0059" w:rsidRPr="00406059" w:rsidRDefault="008B0059" w:rsidP="00AD481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4794A588" wp14:editId="2C9F1AF1">
                      <wp:extent cx="141605" cy="141605"/>
                      <wp:effectExtent l="0" t="0" r="0" b="0"/>
                      <wp:docPr id="2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7" name="Rectangle 2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C6489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b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JmqwduqCAAAlSgAAA4AAAAAAAAAAAAAAAAALgIA&#10;AGRycy9lMm9Eb2MueG1sUEsBAi0AFAAGAAgAAAAhAAXiDD3ZAAAAAwEAAA8AAAAAAAAAAAAAAAAA&#10;BAsAAGRycy9kb3ducmV2LnhtbFBLBQYAAAAABAAEAPMAAAAKDAAAAAA=&#10;">
                      <v:rect id="Rectangle 2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KT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aQz+PsSf4BcvgAAAP//AwBQSwECLQAUAAYACAAAACEA2+H2y+4AAACFAQAAEwAAAAAAAAAAAAAA&#10;AAAAAAAAW0NvbnRlbnRfVHlwZXNdLnhtbFBLAQItABQABgAIAAAAIQBa9CxbvwAAABUBAAALAAAA&#10;AAAAAAAAAAAAAB8BAABfcmVscy8ucmVsc1BLAQItABQABgAIAAAAIQCZX5KT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8B0059" w:rsidRPr="00406059" w:rsidRDefault="008B0059" w:rsidP="00AD481D">
            <w:pPr>
              <w:pStyle w:val="TipText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Target Audience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  <w:t xml:space="preserve">Individuals and/or groups who will be directly and/or indirectly involved? Who is doing the work or who is impacted by the work? Provide expectations and recommendations if applicable. 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Stakeholders</w:t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="009F1EF8"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t>Who has a vested interest in this project? Who would be testing/providing feedback?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  <w:sz w:val="20"/>
                <w:szCs w:val="20"/>
              </w:rPr>
              <w:t>Decision Makers</w:t>
            </w:r>
            <w:r w:rsidRPr="00406059"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  <w:br/>
            </w:r>
            <w:r w:rsidRPr="00406059">
              <w:rPr>
                <w:rStyle w:val="IntenseEmphasis"/>
                <w:color w:val="1F3864" w:themeColor="accent1" w:themeShade="80"/>
              </w:rPr>
              <w:t>Who needs to sign off/approve the project and how?</w:t>
            </w:r>
          </w:p>
        </w:tc>
      </w:tr>
    </w:tbl>
    <w:p w:rsidR="008B0059" w:rsidRPr="00406059" w:rsidRDefault="008B0059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059" w:rsidRPr="00406059" w:rsidTr="00AD481D">
        <w:tc>
          <w:tcPr>
            <w:tcW w:w="3116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Collaboration Participant</w:t>
            </w:r>
          </w:p>
        </w:tc>
        <w:tc>
          <w:tcPr>
            <w:tcW w:w="3117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Role in Project</w:t>
            </w:r>
          </w:p>
        </w:tc>
        <w:tc>
          <w:tcPr>
            <w:tcW w:w="3117" w:type="dxa"/>
          </w:tcPr>
          <w:p w:rsidR="00FC5CD8" w:rsidRPr="00406059" w:rsidRDefault="00FC5CD8" w:rsidP="00AD481D">
            <w:pPr>
              <w:jc w:val="center"/>
              <w:rPr>
                <w:b/>
                <w:color w:val="1F3864" w:themeColor="accent1" w:themeShade="80"/>
                <w:lang w:eastAsia="ja-JP"/>
              </w:rPr>
            </w:pPr>
            <w:r w:rsidRPr="00406059">
              <w:rPr>
                <w:b/>
                <w:color w:val="1F3864" w:themeColor="accent1" w:themeShade="80"/>
                <w:lang w:eastAsia="ja-JP"/>
              </w:rPr>
              <w:t>Email</w:t>
            </w:r>
          </w:p>
        </w:tc>
      </w:tr>
      <w:tr w:rsidR="00406059" w:rsidRPr="00406059" w:rsidTr="00AD481D">
        <w:tc>
          <w:tcPr>
            <w:tcW w:w="3116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  <w:tc>
          <w:tcPr>
            <w:tcW w:w="3117" w:type="dxa"/>
          </w:tcPr>
          <w:p w:rsidR="00FC5CD8" w:rsidRPr="00406059" w:rsidRDefault="00FC5CD8" w:rsidP="00AD481D">
            <w:pPr>
              <w:rPr>
                <w:color w:val="1F3864" w:themeColor="accent1" w:themeShade="80"/>
                <w:lang w:eastAsia="ja-JP"/>
              </w:rPr>
            </w:pPr>
          </w:p>
        </w:tc>
      </w:tr>
    </w:tbl>
    <w:p w:rsidR="00FC5CD8" w:rsidRPr="00406059" w:rsidRDefault="00FC5CD8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2018B6" w:rsidRPr="00406059" w:rsidRDefault="002018B6" w:rsidP="002018B6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lastRenderedPageBreak/>
        <w:t>DESIRED RESULTS</w:t>
      </w:r>
      <w:r w:rsidR="00901251" w:rsidRPr="00406059">
        <w:rPr>
          <w:rStyle w:val="IntenseEmphasis"/>
          <w:i w:val="0"/>
          <w:iCs w:val="0"/>
          <w:color w:val="1F3864" w:themeColor="accent1" w:themeShade="80"/>
        </w:rPr>
        <w:t xml:space="preserve"> </w:t>
      </w:r>
    </w:p>
    <w:p w:rsidR="00BA5D71" w:rsidRPr="00406059" w:rsidRDefault="00BA5D71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" name="Rectangle 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68B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">
                      <v:rect id="Rectangle 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 prioritized list of specific and measurable deliverables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>.</w:t>
            </w:r>
          </w:p>
        </w:tc>
      </w:tr>
    </w:tbl>
    <w:p w:rsidR="002018B6" w:rsidRPr="00406059" w:rsidRDefault="002018B6" w:rsidP="002018B6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p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</w:p>
    <w:p w:rsidR="00C868DF" w:rsidRPr="00406059" w:rsidRDefault="00C868DF" w:rsidP="00C868DF">
      <w:pPr>
        <w:pStyle w:val="NoSpacing"/>
        <w:pBdr>
          <w:bottom w:val="single" w:sz="12" w:space="1" w:color="auto"/>
        </w:pBdr>
        <w:rPr>
          <w:rStyle w:val="IntenseEmphasis"/>
          <w:i w:val="0"/>
          <w:iCs w:val="0"/>
          <w:color w:val="1F3864" w:themeColor="accent1" w:themeShade="80"/>
        </w:rPr>
      </w:pPr>
      <w:r w:rsidRPr="00406059">
        <w:rPr>
          <w:rStyle w:val="IntenseEmphasis"/>
          <w:i w:val="0"/>
          <w:iCs w:val="0"/>
          <w:color w:val="1F3864" w:themeColor="accent1" w:themeShade="80"/>
        </w:rPr>
        <w:t>OTHER IMPORTANT INFORMATION</w:t>
      </w:r>
    </w:p>
    <w:p w:rsidR="00C868DF" w:rsidRPr="00406059" w:rsidRDefault="00C868DF" w:rsidP="00C868DF">
      <w:pPr>
        <w:pStyle w:val="NoSpacing"/>
        <w:rPr>
          <w:rStyle w:val="IntenseEmphasis"/>
          <w:i w:val="0"/>
          <w:iCs w:val="0"/>
          <w:color w:val="1F3864" w:themeColor="accent1" w:themeShade="80"/>
        </w:rPr>
      </w:pP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406059" w:rsidRPr="00406059" w:rsidTr="00514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8614C" w:rsidRPr="00406059" w:rsidRDefault="0098614C" w:rsidP="00514D84">
            <w:pPr>
              <w:rPr>
                <w:rFonts w:ascii="Calibri" w:hAnsi="Calibri" w:cs="Calibri"/>
                <w:color w:val="1F3864" w:themeColor="accent1" w:themeShade="80"/>
              </w:rPr>
            </w:pPr>
            <w:r w:rsidRPr="00406059">
              <w:rPr>
                <w:rFonts w:ascii="Calibri" w:hAnsi="Calibri" w:cs="Calibri"/>
                <w:noProof/>
                <w:color w:val="1F3864" w:themeColor="accent1" w:themeShade="80"/>
              </w:rPr>
              <mc:AlternateContent>
                <mc:Choice Requires="wpg">
                  <w:drawing>
                    <wp:inline distT="0" distB="0" distL="0" distR="0" wp14:anchorId="06C9E2AB" wp14:editId="0A096ECD">
                      <wp:extent cx="141605" cy="141605"/>
                      <wp:effectExtent l="0" t="0" r="0" b="0"/>
                      <wp:docPr id="3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3" name="Rectangle 3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D365C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QL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86dXZGjNSwTuQ6+6LPodVD&#10;2Tpl3tQk1qU9bvGbz137a/ulM18c9Sfi/3LozvQKZs6LkvnrJHPxMjg5vvRCL17DfI5L5r0KQ35C&#10;rL75VX76OPu71TjoinybXLm0SKj+qln/xzT79ZS1hQpFT/xHzYJ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OkkRjljR9WcmjxgF2fjDG3jyL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C0vFAuwCAAAlSgAAA4AAAAAAAAAAAAA&#10;AAAALgIAAGRycy9lMm9Eb2MueG1sUEsBAi0AFAAGAAgAAAAhAAXiDD3ZAAAAAwEAAA8AAAAAAAAA&#10;AAAAAAAACgsAAGRycy9kb3ducmV2LnhtbFBLBQYAAAAABAAEAPMAAAAQDAAAAAA=&#10;">
                      <v:rect id="Rectangle 3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" fillcolor="#2f5496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98614C" w:rsidRPr="00406059" w:rsidRDefault="0098614C" w:rsidP="00514D8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1F3864" w:themeColor="accent1" w:themeShade="80"/>
              </w:rPr>
            </w:pPr>
            <w:r w:rsidRPr="00406059">
              <w:rPr>
                <w:rStyle w:val="IntenseEmphasis"/>
                <w:color w:val="1F3864" w:themeColor="accent1" w:themeShade="80"/>
              </w:rPr>
              <w:t>Any additional information.</w:t>
            </w:r>
            <w:r w:rsidR="00141256" w:rsidRPr="00406059">
              <w:rPr>
                <w:rStyle w:val="IntenseEmphasis"/>
                <w:color w:val="1F3864" w:themeColor="accent1" w:themeShade="80"/>
              </w:rPr>
              <w:t xml:space="preserve"> </w:t>
            </w:r>
            <w:r w:rsidRPr="00406059">
              <w:rPr>
                <w:rStyle w:val="IntenseEmphasis"/>
                <w:color w:val="1F3864" w:themeColor="accent1" w:themeShade="80"/>
              </w:rPr>
              <w:t>Can also add attachments or links.</w:t>
            </w:r>
          </w:p>
        </w:tc>
      </w:tr>
    </w:tbl>
    <w:p w:rsidR="00F37068" w:rsidRPr="00406059" w:rsidRDefault="00F37068" w:rsidP="003D66C4">
      <w:pPr>
        <w:pStyle w:val="NormalWeb"/>
        <w:spacing w:before="0" w:beforeAutospacing="0" w:after="0" w:afterAutospacing="0"/>
        <w:rPr>
          <w:rStyle w:val="IntenseEmphasis"/>
          <w:rFonts w:ascii="Calibri" w:hAnsi="Calibri" w:cs="Calibri"/>
          <w:i w:val="0"/>
          <w:iCs w:val="0"/>
          <w:color w:val="1F3864" w:themeColor="accent1" w:themeShade="80"/>
          <w:sz w:val="22"/>
          <w:szCs w:val="22"/>
        </w:rPr>
      </w:pPr>
    </w:p>
    <w:sectPr w:rsidR="00F37068" w:rsidRPr="004060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3DF" w:rsidRDefault="004B73DF" w:rsidP="0065395E">
      <w:pPr>
        <w:spacing w:after="0" w:line="240" w:lineRule="auto"/>
      </w:pPr>
      <w:r>
        <w:separator/>
      </w:r>
    </w:p>
  </w:endnote>
  <w:endnote w:type="continuationSeparator" w:id="0">
    <w:p w:rsidR="004B73DF" w:rsidRDefault="004B73DF" w:rsidP="00653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95E" w:rsidRDefault="0065395E" w:rsidP="0065395E">
    <w:pPr>
      <w:pStyle w:val="Footer"/>
      <w:jc w:val="center"/>
    </w:pPr>
    <w:r>
      <w:rPr>
        <w:rStyle w:val="IntenseEmphasis"/>
        <w:i w:val="0"/>
        <w:iCs w:val="0"/>
        <w:color w:val="auto"/>
      </w:rPr>
      <w:t xml:space="preserve">To </w:t>
    </w:r>
    <w:r w:rsidR="003E2013">
      <w:rPr>
        <w:rStyle w:val="IntenseEmphasis"/>
        <w:i w:val="0"/>
        <w:iCs w:val="0"/>
        <w:color w:val="auto"/>
      </w:rPr>
      <w:t xml:space="preserve">learn more about Project SPARQ, come see us on </w:t>
    </w:r>
    <w:hyperlink r:id="rId1" w:history="1">
      <w:r w:rsidR="003E2013" w:rsidRPr="003E2013">
        <w:rPr>
          <w:rStyle w:val="Hyperlink"/>
        </w:rPr>
        <w:t>GitHub</w:t>
      </w:r>
    </w:hyperlink>
    <w:r w:rsidR="003E2013">
      <w:rPr>
        <w:rStyle w:val="IntenseEmphasis"/>
        <w:i w:val="0"/>
        <w:iCs w:val="0"/>
        <w:color w:val="auto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3DF" w:rsidRDefault="004B73DF" w:rsidP="0065395E">
      <w:pPr>
        <w:spacing w:after="0" w:line="240" w:lineRule="auto"/>
      </w:pPr>
      <w:r>
        <w:separator/>
      </w:r>
    </w:p>
  </w:footnote>
  <w:footnote w:type="continuationSeparator" w:id="0">
    <w:p w:rsidR="004B73DF" w:rsidRDefault="004B73DF" w:rsidP="00653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95E" w:rsidRDefault="006E7E51" w:rsidP="006E7E51">
    <w:pPr>
      <w:pStyle w:val="Title"/>
      <w:rPr>
        <w:rFonts w:ascii="Calibri" w:hAnsi="Calibri" w:cs="Calibri"/>
      </w:rPr>
    </w:pPr>
    <w:sdt>
      <w:sdtPr>
        <w:rPr>
          <w:rFonts w:ascii="Calibri" w:hAnsi="Calibri" w:cs="Calibri"/>
        </w:rPr>
        <w:id w:val="1056046125"/>
        <w:docPartObj>
          <w:docPartGallery w:val="Page Numbers (Margins)"/>
          <w:docPartUnique/>
        </w:docPartObj>
      </w:sdtPr>
      <w:sdtEndPr/>
      <w:sdtContent>
        <w:r w:rsidR="00901251" w:rsidRPr="00901251">
          <w:rPr>
            <w:rFonts w:ascii="Calibri" w:hAnsi="Calibri" w:cs="Calibr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1251" w:rsidRDefault="0090125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:rsidR="00901251" w:rsidRDefault="0090125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Calibri" w:hAnsi="Calibri" w:cs="Calibri"/>
      </w:rPr>
      <w:t>PROJECT SPARQ</w:t>
    </w:r>
    <w:r>
      <w:rPr>
        <w:rFonts w:ascii="Calibri" w:hAnsi="Calibri" w:cs="Calibri"/>
      </w:rPr>
      <w:br/>
      <w:t>ACCELERANT</w:t>
    </w:r>
  </w:p>
  <w:p w:rsidR="0065395E" w:rsidRDefault="00653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74B3F"/>
    <w:multiLevelType w:val="hybridMultilevel"/>
    <w:tmpl w:val="AB6A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07D"/>
    <w:multiLevelType w:val="hybridMultilevel"/>
    <w:tmpl w:val="02B8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DF"/>
    <w:rsid w:val="001359A2"/>
    <w:rsid w:val="00141256"/>
    <w:rsid w:val="00142C8A"/>
    <w:rsid w:val="002018B6"/>
    <w:rsid w:val="003905C1"/>
    <w:rsid w:val="003D66C4"/>
    <w:rsid w:val="003E2013"/>
    <w:rsid w:val="003E4AD7"/>
    <w:rsid w:val="00406059"/>
    <w:rsid w:val="0041730B"/>
    <w:rsid w:val="00426DFD"/>
    <w:rsid w:val="004B73DF"/>
    <w:rsid w:val="00546A55"/>
    <w:rsid w:val="00586938"/>
    <w:rsid w:val="0065395E"/>
    <w:rsid w:val="006A4DB0"/>
    <w:rsid w:val="006E7E51"/>
    <w:rsid w:val="008B0059"/>
    <w:rsid w:val="00901251"/>
    <w:rsid w:val="00981291"/>
    <w:rsid w:val="009851D8"/>
    <w:rsid w:val="0098614C"/>
    <w:rsid w:val="009F1EF8"/>
    <w:rsid w:val="00BA5D71"/>
    <w:rsid w:val="00C868DF"/>
    <w:rsid w:val="00E03BB3"/>
    <w:rsid w:val="00E34D40"/>
    <w:rsid w:val="00F37068"/>
    <w:rsid w:val="00F46060"/>
    <w:rsid w:val="00F70A26"/>
    <w:rsid w:val="00FC5CD8"/>
    <w:rsid w:val="00FE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0599E"/>
  <w15:chartTrackingRefBased/>
  <w15:docId w15:val="{B86734AD-8B45-45EC-8583-77C9A5FE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34D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2018B6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018B6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table" w:styleId="TableGrid">
    <w:name w:val="Table Grid"/>
    <w:basedOn w:val="TableNormal"/>
    <w:uiPriority w:val="39"/>
    <w:rsid w:val="0020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8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8B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2018B6"/>
    <w:rPr>
      <w:i/>
      <w:iCs/>
      <w:color w:val="4472C4" w:themeColor="accent1"/>
    </w:rPr>
  </w:style>
  <w:style w:type="paragraph" w:customStyle="1" w:styleId="Style1">
    <w:name w:val="Style1"/>
    <w:basedOn w:val="Normal"/>
    <w:link w:val="Style1Char"/>
    <w:rsid w:val="002018B6"/>
    <w:rPr>
      <w:b/>
    </w:rPr>
  </w:style>
  <w:style w:type="paragraph" w:styleId="NoSpacing">
    <w:name w:val="No Spacing"/>
    <w:uiPriority w:val="1"/>
    <w:qFormat/>
    <w:rsid w:val="002018B6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2018B6"/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3E4A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95E"/>
  </w:style>
  <w:style w:type="paragraph" w:styleId="Footer">
    <w:name w:val="footer"/>
    <w:basedOn w:val="Normal"/>
    <w:link w:val="FooterChar"/>
    <w:uiPriority w:val="99"/>
    <w:unhideWhenUsed/>
    <w:rsid w:val="00653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95E"/>
  </w:style>
  <w:style w:type="paragraph" w:styleId="ListParagraph">
    <w:name w:val="List Paragraph"/>
    <w:basedOn w:val="Normal"/>
    <w:uiPriority w:val="34"/>
    <w:qFormat/>
    <w:rsid w:val="00901251"/>
    <w:pPr>
      <w:ind w:left="720"/>
      <w:contextualSpacing/>
    </w:pPr>
  </w:style>
  <w:style w:type="table" w:customStyle="1" w:styleId="TipTable">
    <w:name w:val="Tip Table"/>
    <w:basedOn w:val="TableNormal"/>
    <w:uiPriority w:val="99"/>
    <w:rsid w:val="003905C1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3905C1"/>
    <w:pPr>
      <w:spacing w:line="264" w:lineRule="auto"/>
      <w:ind w:right="576"/>
    </w:pPr>
    <w:rPr>
      <w:i/>
      <w:iCs/>
      <w:color w:val="595959" w:themeColor="text1" w:themeTint="A6"/>
      <w:sz w:val="16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F37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6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4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ennepin-County/MAXIS-scripts/projects/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ligibility%20Support\Restricted\QI%20-%20Quality%20Improvement\BZ%20scripts%20project\Projects\Documentation\BZS%20Project%20Request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9935B-DF06-467E-A518-6B853950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BZS Project Request Form.dotx</Template>
  <TotalTime>68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Ferris</dc:creator>
  <cp:keywords/>
  <dc:description/>
  <cp:lastModifiedBy>Ilse Ferris</cp:lastModifiedBy>
  <cp:revision>9</cp:revision>
  <dcterms:created xsi:type="dcterms:W3CDTF">2020-08-19T15:40:00Z</dcterms:created>
  <dcterms:modified xsi:type="dcterms:W3CDTF">2020-08-19T16:49:00Z</dcterms:modified>
</cp:coreProperties>
</file>